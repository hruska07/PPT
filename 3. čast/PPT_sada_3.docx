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4AC3598D" w:rsidR="00FB3E37" w:rsidRPr="00E12C17" w:rsidRDefault="00160808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B12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75EBC015" w14:textId="4CB3945C" w:rsidR="00882623" w:rsidRDefault="00E25B12" w:rsidP="00E25B12">
      <w:pPr>
        <w:spacing w:before="2800" w:line="360" w:lineRule="auto"/>
        <w:jc w:val="center"/>
        <w:rPr>
          <w:sz w:val="28"/>
          <w:szCs w:val="28"/>
        </w:rPr>
      </w:pPr>
      <w:r>
        <w:rPr>
          <w:b/>
          <w:spacing w:val="40"/>
          <w:kern w:val="32"/>
          <w:sz w:val="36"/>
          <w:szCs w:val="36"/>
        </w:rPr>
        <w:t>Pokročilé programovací techniky</w:t>
      </w:r>
      <w:r>
        <w:rPr>
          <w:b/>
          <w:spacing w:val="40"/>
          <w:kern w:val="32"/>
          <w:sz w:val="36"/>
          <w:szCs w:val="36"/>
        </w:rPr>
        <w:br/>
        <w:t>Třetí sada úkolů</w:t>
      </w:r>
    </w:p>
    <w:p w14:paraId="36057F05" w14:textId="09B9DC1D" w:rsidR="00FB3E37" w:rsidRPr="00F870BA" w:rsidRDefault="00E07566" w:rsidP="00E7249F">
      <w:pPr>
        <w:spacing w:before="5760" w:line="480" w:lineRule="auto"/>
        <w:ind w:left="2124" w:hanging="2124"/>
        <w:rPr>
          <w:sz w:val="28"/>
          <w:szCs w:val="28"/>
        </w:rPr>
      </w:pPr>
      <w:r>
        <w:rPr>
          <w:sz w:val="28"/>
          <w:szCs w:val="28"/>
        </w:rPr>
        <w:t>Autoři</w:t>
      </w:r>
      <w:r w:rsidR="00882623">
        <w:rPr>
          <w:sz w:val="28"/>
          <w:szCs w:val="28"/>
        </w:rPr>
        <w:t xml:space="preserve"> práce</w:t>
      </w:r>
      <w:r w:rsidR="00FB3E37"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7249F">
        <w:rPr>
          <w:sz w:val="28"/>
          <w:szCs w:val="28"/>
        </w:rPr>
        <w:t xml:space="preserve">Dominik Bula, Tomáš Cink, Jáchym Hruška, Vít Štěpánek, </w:t>
      </w:r>
      <w:r w:rsidR="00E810AF">
        <w:rPr>
          <w:sz w:val="28"/>
          <w:szCs w:val="28"/>
        </w:rPr>
        <w:t>Ondřej Vaňkát</w:t>
      </w:r>
    </w:p>
    <w:p w14:paraId="0CCDBCD9" w14:textId="5FE5360B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AA584B">
        <w:rPr>
          <w:sz w:val="28"/>
          <w:szCs w:val="28"/>
        </w:rPr>
        <w:t>9</w:t>
      </w:r>
      <w:bookmarkStart w:id="0" w:name="_GoBack"/>
      <w:bookmarkEnd w:id="0"/>
    </w:p>
    <w:p w14:paraId="0FC18390" w14:textId="77777777" w:rsidR="00DD4EBC" w:rsidRPr="00DD4EBC" w:rsidRDefault="000C684D" w:rsidP="00DD4EBC">
      <w:pPr>
        <w:pStyle w:val="Nadpis1"/>
        <w:rPr>
          <w:szCs w:val="52"/>
        </w:rPr>
      </w:pPr>
      <w:r>
        <w:br w:type="page"/>
      </w:r>
      <w:r w:rsidR="00F500A0">
        <w:lastRenderedPageBreak/>
        <w:t>Zadání</w:t>
      </w:r>
    </w:p>
    <w:p w14:paraId="1749C371" w14:textId="77777777" w:rsidR="00DD4EBC" w:rsidRDefault="00DD4EBC" w:rsidP="00DD4EBC">
      <w:pPr>
        <w:pStyle w:val="Zkladntext"/>
        <w:jc w:val="center"/>
      </w:pPr>
      <w:r>
        <w:rPr>
          <w:noProof/>
        </w:rPr>
        <w:drawing>
          <wp:inline distT="0" distB="0" distL="0" distR="0" wp14:anchorId="6629CBBA" wp14:editId="6543B2C6">
            <wp:extent cx="5399405" cy="4169410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DC86" w14:textId="17973E04" w:rsidR="00DD4EBC" w:rsidRPr="00DD4EBC" w:rsidRDefault="00DD4EBC" w:rsidP="00DD4EBC">
      <w:pPr>
        <w:pStyle w:val="Nadpis1"/>
      </w:pPr>
      <w:r>
        <w:t>Řešení</w:t>
      </w:r>
    </w:p>
    <w:p w14:paraId="506CC206" w14:textId="33AF6158" w:rsidR="00DD4EBC" w:rsidRDefault="00DD4EBC" w:rsidP="00DD4EBC">
      <w:pPr>
        <w:pStyle w:val="Nadpis2"/>
      </w:pPr>
      <w:r>
        <w:t>Bod a)</w:t>
      </w:r>
    </w:p>
    <w:p w14:paraId="6A3649CD" w14:textId="5F00C925" w:rsidR="00DD4EBC" w:rsidRDefault="00DD4EBC" w:rsidP="00DD4EBC">
      <w:pPr>
        <w:pStyle w:val="Zkladntext"/>
      </w:pPr>
      <w:r>
        <w:t>Viz přiložené soubory „bod_a.pdf“ a „bod_a2.pdf“.</w:t>
      </w:r>
    </w:p>
    <w:p w14:paraId="3C3168C8" w14:textId="58909AD9" w:rsidR="00F9752C" w:rsidRDefault="00F9752C" w:rsidP="00F9752C">
      <w:pPr>
        <w:pStyle w:val="Nadpis2"/>
      </w:pPr>
      <w:r>
        <w:t>Bod b)</w:t>
      </w:r>
    </w:p>
    <w:p w14:paraId="3E9167C0" w14:textId="52E8BF7A" w:rsidR="00F9752C" w:rsidRDefault="00F9752C" w:rsidP="00F9752C">
      <w:pPr>
        <w:pStyle w:val="Zkladntext"/>
      </w:pPr>
      <w:r>
        <w:t>Pro implementaci viz přiložený program.</w:t>
      </w:r>
    </w:p>
    <w:p w14:paraId="46067AAB" w14:textId="48EAC04E" w:rsidR="00F9752C" w:rsidRDefault="00F9752C" w:rsidP="00F9752C">
      <w:pPr>
        <w:pStyle w:val="Zkladntext"/>
      </w:pPr>
      <w:r>
        <w:t>Možnosti řešení implementace tabulky jsou např.:</w:t>
      </w:r>
    </w:p>
    <w:p w14:paraId="00A20040" w14:textId="77777777" w:rsidR="00F9752C" w:rsidRDefault="00F9752C" w:rsidP="00F9752C">
      <w:pPr>
        <w:pStyle w:val="Zkladntext"/>
        <w:numPr>
          <w:ilvl w:val="0"/>
          <w:numId w:val="27"/>
        </w:numPr>
      </w:pPr>
      <w:r>
        <w:t>Pole proměnných typu INT</w:t>
      </w:r>
    </w:p>
    <w:p w14:paraId="61F04F85" w14:textId="1AF4156E" w:rsidR="00F9752C" w:rsidRDefault="00F9752C" w:rsidP="00F9752C">
      <w:pPr>
        <w:pStyle w:val="Zkladntext"/>
        <w:numPr>
          <w:ilvl w:val="0"/>
          <w:numId w:val="27"/>
        </w:numPr>
      </w:pPr>
      <w:r>
        <w:t>.NET Arraylist</w:t>
      </w:r>
    </w:p>
    <w:p w14:paraId="5B278AF7" w14:textId="71344D42" w:rsidR="00F9752C" w:rsidRDefault="00F9752C" w:rsidP="00F9752C">
      <w:pPr>
        <w:pStyle w:val="Zkladntext"/>
        <w:numPr>
          <w:ilvl w:val="0"/>
          <w:numId w:val="27"/>
        </w:numPr>
      </w:pPr>
      <w:r>
        <w:t xml:space="preserve">.NET List </w:t>
      </w:r>
      <w:r w:rsidR="0077390E">
        <w:t>(</w:t>
      </w:r>
      <w:r>
        <w:t>typu INT</w:t>
      </w:r>
      <w:r w:rsidR="0077390E">
        <w:t>)</w:t>
      </w:r>
    </w:p>
    <w:p w14:paraId="68123F00" w14:textId="57EBFD6B" w:rsidR="00BB4856" w:rsidRDefault="00BB4856" w:rsidP="00BB4856">
      <w:pPr>
        <w:pStyle w:val="Nadpis2"/>
      </w:pPr>
      <w:r>
        <w:lastRenderedPageBreak/>
        <w:t xml:space="preserve">Bod </w:t>
      </w:r>
      <w:r w:rsidR="000D7C68">
        <w:t xml:space="preserve">c), </w:t>
      </w:r>
      <w:r>
        <w:t>d)</w:t>
      </w:r>
      <w:r w:rsidR="00910DEF">
        <w:t xml:space="preserve"> a e)</w:t>
      </w:r>
    </w:p>
    <w:p w14:paraId="4707CB77" w14:textId="77777777" w:rsidR="00203B0E" w:rsidRDefault="00203B0E" w:rsidP="00203B0E">
      <w:pPr>
        <w:pStyle w:val="Zkladntext"/>
      </w:pPr>
      <w:r>
        <w:t>Z definice:</w:t>
      </w:r>
    </w:p>
    <w:p w14:paraId="11156E26" w14:textId="36B54E53" w:rsidR="00203B0E" w:rsidRDefault="00203B0E" w:rsidP="00203B0E">
      <w:pPr>
        <w:pStyle w:val="Zkladntext"/>
        <w:numPr>
          <w:ilvl w:val="0"/>
          <w:numId w:val="28"/>
        </w:numPr>
      </w:pPr>
      <w:r>
        <w:t>nerekurzivní algoritmy mají delší zápis, ale menší složitost</w:t>
      </w:r>
    </w:p>
    <w:p w14:paraId="7E2F5A14" w14:textId="00A0DFC6" w:rsidR="00203B0E" w:rsidRDefault="00203B0E" w:rsidP="00203B0E">
      <w:pPr>
        <w:pStyle w:val="Zkladntext"/>
        <w:numPr>
          <w:ilvl w:val="0"/>
          <w:numId w:val="28"/>
        </w:numPr>
      </w:pPr>
      <w:r>
        <w:t>rekurzivní algoritmy mohou mít naopak velmi krátký zápis, ale velkou složitost</w:t>
      </w:r>
    </w:p>
    <w:p w14:paraId="6E94A79C" w14:textId="4186E2DE" w:rsidR="00FF1CAB" w:rsidRDefault="00203B0E" w:rsidP="00727646">
      <w:pPr>
        <w:pStyle w:val="Zkladntext"/>
        <w:numPr>
          <w:ilvl w:val="0"/>
          <w:numId w:val="28"/>
        </w:numPr>
      </w:pPr>
      <w:r>
        <w:t>některé úkoly jde naprogramovat pouze pomocí rekurzivního algoritmu</w:t>
      </w:r>
    </w:p>
    <w:p w14:paraId="5B298912" w14:textId="77777777" w:rsidR="00FF1CAB" w:rsidRDefault="00FF1CAB" w:rsidP="00BC0FE0">
      <w:pPr>
        <w:pStyle w:val="Zkladntext"/>
        <w:keepNext/>
        <w:spacing w:after="120"/>
        <w:jc w:val="center"/>
      </w:pPr>
      <w:r>
        <w:rPr>
          <w:noProof/>
        </w:rPr>
        <w:drawing>
          <wp:inline distT="0" distB="0" distL="0" distR="0" wp14:anchorId="156DD7D0" wp14:editId="315F9430">
            <wp:extent cx="2647950" cy="2429979"/>
            <wp:effectExtent l="19050" t="19050" r="19050" b="2794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299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2FC05" w14:textId="469BA52B" w:rsidR="000053F9" w:rsidRDefault="00FF1CAB" w:rsidP="00FF1CAB">
      <w:pPr>
        <w:pStyle w:val="Titulek"/>
        <w:jc w:val="center"/>
      </w:pPr>
      <w:r>
        <w:t xml:space="preserve">Obrázek </w:t>
      </w:r>
      <w:r w:rsidR="00160808">
        <w:fldChar w:fldCharType="begin"/>
      </w:r>
      <w:r w:rsidR="00160808">
        <w:instrText xml:space="preserve"> SEQ O</w:instrText>
      </w:r>
      <w:r w:rsidR="00160808">
        <w:instrText xml:space="preserve">brázek \* ARABIC </w:instrText>
      </w:r>
      <w:r w:rsidR="00160808">
        <w:fldChar w:fldCharType="separate"/>
      </w:r>
      <w:r w:rsidR="00A43B5B">
        <w:rPr>
          <w:noProof/>
        </w:rPr>
        <w:t>1</w:t>
      </w:r>
      <w:r w:rsidR="00160808">
        <w:rPr>
          <w:noProof/>
        </w:rPr>
        <w:fldChar w:fldCharType="end"/>
      </w:r>
      <w:r>
        <w:t>: Nerekurzivní algoritmus</w:t>
      </w:r>
    </w:p>
    <w:p w14:paraId="27F12DB5" w14:textId="77777777" w:rsidR="008F17BE" w:rsidRPr="008F17BE" w:rsidRDefault="008F17BE" w:rsidP="008F17BE"/>
    <w:p w14:paraId="74FCF043" w14:textId="0D7E3C98" w:rsidR="00203B0E" w:rsidRDefault="00FF1CAB" w:rsidP="00BC0FE0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3FB31095" wp14:editId="0523BF7D">
            <wp:extent cx="4457700" cy="1619250"/>
            <wp:effectExtent l="19050" t="19050" r="19050" b="190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1BB2F" w14:textId="4F4E363C" w:rsidR="00FF1CAB" w:rsidRDefault="00FF1CAB" w:rsidP="00FF1CAB">
      <w:pPr>
        <w:pStyle w:val="Titulek"/>
        <w:jc w:val="center"/>
      </w:pPr>
      <w:r>
        <w:t xml:space="preserve">Obrázek </w:t>
      </w:r>
      <w:r w:rsidR="00160808">
        <w:fldChar w:fldCharType="begin"/>
      </w:r>
      <w:r w:rsidR="00160808">
        <w:instrText xml:space="preserve"> SEQ Obrázek \* ARABIC </w:instrText>
      </w:r>
      <w:r w:rsidR="00160808">
        <w:fldChar w:fldCharType="separate"/>
      </w:r>
      <w:r w:rsidR="00A43B5B">
        <w:rPr>
          <w:noProof/>
        </w:rPr>
        <w:t>2</w:t>
      </w:r>
      <w:r w:rsidR="00160808">
        <w:rPr>
          <w:noProof/>
        </w:rPr>
        <w:fldChar w:fldCharType="end"/>
      </w:r>
      <w:r>
        <w:t>: Rekurzivní algoritmus (bez tabulky)</w:t>
      </w:r>
    </w:p>
    <w:p w14:paraId="6BF62044" w14:textId="77777777" w:rsidR="00203B0E" w:rsidRPr="00203B0E" w:rsidRDefault="00203B0E" w:rsidP="00203B0E"/>
    <w:p w14:paraId="10D009FB" w14:textId="02C70F93" w:rsidR="00203B0E" w:rsidRDefault="00203B0E" w:rsidP="00203B0E">
      <w:pPr>
        <w:keepNext/>
        <w:jc w:val="center"/>
      </w:pPr>
      <w:r>
        <w:rPr>
          <w:noProof/>
        </w:rPr>
        <w:drawing>
          <wp:inline distT="0" distB="0" distL="0" distR="0" wp14:anchorId="7A89820C" wp14:editId="40AB32C2">
            <wp:extent cx="5399405" cy="909955"/>
            <wp:effectExtent l="19050" t="19050" r="10795" b="2349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09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AD3EBD" w14:textId="77777777" w:rsidR="00203B0E" w:rsidRDefault="00203B0E" w:rsidP="00203B0E">
      <w:pPr>
        <w:keepNext/>
        <w:jc w:val="center"/>
      </w:pPr>
    </w:p>
    <w:p w14:paraId="18B60192" w14:textId="4EF9078B" w:rsidR="00203B0E" w:rsidRDefault="00203B0E" w:rsidP="00203B0E">
      <w:pPr>
        <w:pStyle w:val="Titulek"/>
        <w:jc w:val="center"/>
      </w:pPr>
      <w:r>
        <w:t xml:space="preserve">Obrázek </w:t>
      </w:r>
      <w:r w:rsidR="00160808">
        <w:fldChar w:fldCharType="begin"/>
      </w:r>
      <w:r w:rsidR="00160808">
        <w:instrText xml:space="preserve"> SEQ Obrázek \* ARABIC </w:instrText>
      </w:r>
      <w:r w:rsidR="00160808">
        <w:fldChar w:fldCharType="separate"/>
      </w:r>
      <w:r w:rsidR="00A43B5B">
        <w:rPr>
          <w:noProof/>
        </w:rPr>
        <w:t>3</w:t>
      </w:r>
      <w:r w:rsidR="00160808">
        <w:rPr>
          <w:noProof/>
        </w:rPr>
        <w:fldChar w:fldCharType="end"/>
      </w:r>
      <w:r>
        <w:t>: Rekurzivní algoritmus (bez tabulky) - ternární operátor</w:t>
      </w:r>
    </w:p>
    <w:p w14:paraId="22DE704C" w14:textId="4A86EA14" w:rsidR="00203B0E" w:rsidRDefault="00203B0E" w:rsidP="00203B0E"/>
    <w:p w14:paraId="18C08A11" w14:textId="182134A5" w:rsidR="00203B0E" w:rsidRDefault="00203B0E" w:rsidP="00BC0FE0">
      <w:pPr>
        <w:keepNext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DD69F9E" wp14:editId="270979BD">
            <wp:extent cx="5342128" cy="3438525"/>
            <wp:effectExtent l="19050" t="19050" r="1143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128" cy="343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ECC45" w14:textId="025CE2A2" w:rsidR="00203B0E" w:rsidRDefault="00203B0E" w:rsidP="00203B0E">
      <w:pPr>
        <w:pStyle w:val="Titulek"/>
        <w:jc w:val="center"/>
      </w:pPr>
      <w:r>
        <w:t xml:space="preserve">Obrázek </w:t>
      </w:r>
      <w:r w:rsidR="00160808">
        <w:fldChar w:fldCharType="begin"/>
      </w:r>
      <w:r w:rsidR="00160808">
        <w:instrText xml:space="preserve"> SEQ Obrázek \* ARABIC </w:instrText>
      </w:r>
      <w:r w:rsidR="00160808">
        <w:fldChar w:fldCharType="separate"/>
      </w:r>
      <w:r w:rsidR="00A43B5B">
        <w:rPr>
          <w:noProof/>
        </w:rPr>
        <w:t>4</w:t>
      </w:r>
      <w:r w:rsidR="00160808">
        <w:rPr>
          <w:noProof/>
        </w:rPr>
        <w:fldChar w:fldCharType="end"/>
      </w:r>
      <w:r>
        <w:t>: Rekurzivní algoritmus (s tabulkou)</w:t>
      </w:r>
    </w:p>
    <w:p w14:paraId="41680F30" w14:textId="456D558B" w:rsidR="00203B0E" w:rsidRDefault="00203B0E" w:rsidP="00203B0E"/>
    <w:p w14:paraId="53847BBC" w14:textId="4AFF7D83" w:rsidR="008F17BE" w:rsidRDefault="008F17BE" w:rsidP="00BC0FE0">
      <w:pPr>
        <w:spacing w:after="120"/>
      </w:pPr>
      <w:r>
        <w:rPr>
          <w:noProof/>
        </w:rPr>
        <w:drawing>
          <wp:inline distT="0" distB="0" distL="0" distR="0" wp14:anchorId="59C032B6" wp14:editId="03B5DED9">
            <wp:extent cx="5347970" cy="1619250"/>
            <wp:effectExtent l="0" t="0" r="508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24"/>
                    <a:stretch/>
                  </pic:blipFill>
                  <pic:spPr bwMode="auto">
                    <a:xfrm>
                      <a:off x="0" y="0"/>
                      <a:ext cx="5348210" cy="161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31AEA" w14:textId="72E71AB7" w:rsidR="00301939" w:rsidRDefault="008F17BE" w:rsidP="00301939">
      <w:pPr>
        <w:pStyle w:val="Titulek"/>
        <w:jc w:val="center"/>
      </w:pPr>
      <w:r>
        <w:t xml:space="preserve">Obrázek </w:t>
      </w:r>
      <w:fldSimple w:instr=" SEQ Obrázek \* ARABIC ">
        <w:r w:rsidR="00A43B5B">
          <w:rPr>
            <w:noProof/>
          </w:rPr>
          <w:t>5</w:t>
        </w:r>
      </w:fldSimple>
      <w:r>
        <w:t>: Výsledky</w:t>
      </w:r>
      <w:r w:rsidR="00301939">
        <w:t xml:space="preserve"> (pro číslo 5)</w:t>
      </w:r>
    </w:p>
    <w:p w14:paraId="26F8E3C8" w14:textId="77777777" w:rsidR="00B14F61" w:rsidRPr="00B14F61" w:rsidRDefault="00B14F61" w:rsidP="00B14F61"/>
    <w:p w14:paraId="7B2A06B0" w14:textId="2AB64D62" w:rsidR="00901B9F" w:rsidRDefault="00B14F61" w:rsidP="00B14F61">
      <w:pPr>
        <w:spacing w:after="120"/>
      </w:pPr>
      <w:r>
        <w:rPr>
          <w:noProof/>
        </w:rPr>
        <w:drawing>
          <wp:inline distT="0" distB="0" distL="0" distR="0" wp14:anchorId="2EC37AA6" wp14:editId="64B5C593">
            <wp:extent cx="5399405" cy="146748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46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67C9" w14:textId="4A58C079" w:rsidR="00B14F61" w:rsidRDefault="00B14F61" w:rsidP="00B14F61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>: Výsledky (pro číslo 20)</w:t>
      </w:r>
    </w:p>
    <w:p w14:paraId="49DCBB92" w14:textId="77777777" w:rsidR="00B14F61" w:rsidRPr="00B14F61" w:rsidRDefault="00B14F61" w:rsidP="00B14F61"/>
    <w:p w14:paraId="7E4B4865" w14:textId="68B4ABC9" w:rsidR="00BC0FE0" w:rsidRDefault="00901B9F" w:rsidP="00B46B72">
      <w:pPr>
        <w:pStyle w:val="Zkladntext"/>
      </w:pPr>
      <w:r>
        <w:t>Z </w:t>
      </w:r>
      <w:r w:rsidR="00FC3C53">
        <w:t>tabulek</w:t>
      </w:r>
      <w:r>
        <w:t xml:space="preserve"> výsledků a z obrázků můžeme potvrdit, že nerekurzivní algoritmy mají opravdu delší kód, ale </w:t>
      </w:r>
      <w:r w:rsidR="00EC5D9C">
        <w:t>menší</w:t>
      </w:r>
      <w:r>
        <w:t xml:space="preserve"> složitost. Nerekurzivní a</w:t>
      </w:r>
      <w:r w:rsidR="004B05BA">
        <w:t>lgoritmy mají zase kratší zápis (</w:t>
      </w:r>
      <w:r>
        <w:t>zejména s použitím ternárního operátoru</w:t>
      </w:r>
      <w:r w:rsidR="004B05BA">
        <w:t>)</w:t>
      </w:r>
      <w:r>
        <w:t xml:space="preserve">, ale </w:t>
      </w:r>
      <w:r w:rsidR="00EC5D9C">
        <w:t>větší</w:t>
      </w:r>
      <w:r>
        <w:t xml:space="preserve"> složitost.</w:t>
      </w:r>
    </w:p>
    <w:p w14:paraId="2B920173" w14:textId="132B0A14" w:rsidR="004B05BA" w:rsidRDefault="003231B2" w:rsidP="00EA26DB">
      <w:pPr>
        <w:pStyle w:val="Zkladntext"/>
      </w:pPr>
      <w:r>
        <w:lastRenderedPageBreak/>
        <w:t xml:space="preserve">Co se týče našeho rekurzivního algoritmu s tabulkou, tak pro číslo </w:t>
      </w:r>
      <w:r w:rsidR="0032479E">
        <w:t xml:space="preserve">5 </w:t>
      </w:r>
      <w:r w:rsidR="00EA26DB">
        <w:t>má horší složitost a tím pádem i časovou náročnost než algoritmus rekurzivní bez tabulky.</w:t>
      </w:r>
      <w:r w:rsidR="006279AB">
        <w:t xml:space="preserve"> Avšak pro číslo </w:t>
      </w:r>
      <w:r w:rsidR="00830D2F">
        <w:t>20</w:t>
      </w:r>
      <w:r w:rsidR="00EA5F43">
        <w:t xml:space="preserve"> dostáváme již značně lepší </w:t>
      </w:r>
      <w:r w:rsidR="0012686B">
        <w:t>výsledky,</w:t>
      </w:r>
      <w:r w:rsidR="00EA5F43">
        <w:t xml:space="preserve"> a to díky dříve spočteným datům.</w:t>
      </w:r>
    </w:p>
    <w:p w14:paraId="74E636DA" w14:textId="118CA32F" w:rsidR="00A43B5B" w:rsidRDefault="00A43B5B" w:rsidP="00A43B5B">
      <w:pPr>
        <w:pStyle w:val="Zkladntext"/>
        <w:keepNext/>
        <w:jc w:val="center"/>
      </w:pPr>
    </w:p>
    <w:p w14:paraId="2745DA79" w14:textId="77777777" w:rsidR="004B05BA" w:rsidRPr="00203B0E" w:rsidRDefault="004B05BA" w:rsidP="00203B0E"/>
    <w:sectPr w:rsidR="004B05BA" w:rsidRPr="00203B0E" w:rsidSect="00605D0F"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B3ED9" w14:textId="77777777" w:rsidR="00160808" w:rsidRDefault="00160808" w:rsidP="00450FBC">
      <w:r>
        <w:separator/>
      </w:r>
    </w:p>
  </w:endnote>
  <w:endnote w:type="continuationSeparator" w:id="0">
    <w:p w14:paraId="4BD784FD" w14:textId="77777777" w:rsidR="00160808" w:rsidRDefault="00160808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2F47B" w14:textId="77777777" w:rsidR="00160808" w:rsidRDefault="00160808" w:rsidP="00450FBC">
      <w:r>
        <w:separator/>
      </w:r>
    </w:p>
  </w:footnote>
  <w:footnote w:type="continuationSeparator" w:id="0">
    <w:p w14:paraId="033F93D1" w14:textId="77777777" w:rsidR="00160808" w:rsidRDefault="00160808" w:rsidP="00450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491B6C"/>
    <w:multiLevelType w:val="hybridMultilevel"/>
    <w:tmpl w:val="87623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9EB4F43E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94EA7"/>
    <w:multiLevelType w:val="hybridMultilevel"/>
    <w:tmpl w:val="5748BF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1"/>
    <w:lvlOverride w:ilvl="0">
      <w:startOverride w:val="1"/>
    </w:lvlOverride>
  </w:num>
  <w:num w:numId="22">
    <w:abstractNumId w:val="12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53F9"/>
    <w:rsid w:val="00011ADC"/>
    <w:rsid w:val="00013628"/>
    <w:rsid w:val="00030AE0"/>
    <w:rsid w:val="000364C7"/>
    <w:rsid w:val="00060690"/>
    <w:rsid w:val="0006383A"/>
    <w:rsid w:val="00077D49"/>
    <w:rsid w:val="000B3248"/>
    <w:rsid w:val="000C684D"/>
    <w:rsid w:val="000D7C68"/>
    <w:rsid w:val="000E6885"/>
    <w:rsid w:val="00104897"/>
    <w:rsid w:val="00106274"/>
    <w:rsid w:val="0012686B"/>
    <w:rsid w:val="00127A78"/>
    <w:rsid w:val="00145F30"/>
    <w:rsid w:val="00160808"/>
    <w:rsid w:val="001A09D3"/>
    <w:rsid w:val="001D2CF3"/>
    <w:rsid w:val="001D6D7E"/>
    <w:rsid w:val="00203032"/>
    <w:rsid w:val="00203B0E"/>
    <w:rsid w:val="00227221"/>
    <w:rsid w:val="00265331"/>
    <w:rsid w:val="0027255C"/>
    <w:rsid w:val="00287CA6"/>
    <w:rsid w:val="0029203D"/>
    <w:rsid w:val="002A7A19"/>
    <w:rsid w:val="00301939"/>
    <w:rsid w:val="00310168"/>
    <w:rsid w:val="003231B2"/>
    <w:rsid w:val="0032479E"/>
    <w:rsid w:val="00357028"/>
    <w:rsid w:val="00376BDA"/>
    <w:rsid w:val="00381ECD"/>
    <w:rsid w:val="00395FE2"/>
    <w:rsid w:val="003971E1"/>
    <w:rsid w:val="003A1AB1"/>
    <w:rsid w:val="003F4475"/>
    <w:rsid w:val="00400090"/>
    <w:rsid w:val="00413B7D"/>
    <w:rsid w:val="00415977"/>
    <w:rsid w:val="00435AA2"/>
    <w:rsid w:val="00441B6E"/>
    <w:rsid w:val="00450FBC"/>
    <w:rsid w:val="0045327E"/>
    <w:rsid w:val="00487AC6"/>
    <w:rsid w:val="004A58D1"/>
    <w:rsid w:val="004B05BA"/>
    <w:rsid w:val="004B7430"/>
    <w:rsid w:val="004C32A5"/>
    <w:rsid w:val="004D6370"/>
    <w:rsid w:val="005078F3"/>
    <w:rsid w:val="005304B1"/>
    <w:rsid w:val="005342DB"/>
    <w:rsid w:val="005404A9"/>
    <w:rsid w:val="0054505F"/>
    <w:rsid w:val="005541D9"/>
    <w:rsid w:val="00577033"/>
    <w:rsid w:val="00596E8D"/>
    <w:rsid w:val="005B0A61"/>
    <w:rsid w:val="00603415"/>
    <w:rsid w:val="00605D0F"/>
    <w:rsid w:val="00607586"/>
    <w:rsid w:val="0061737E"/>
    <w:rsid w:val="006279AB"/>
    <w:rsid w:val="00630F3C"/>
    <w:rsid w:val="006372A7"/>
    <w:rsid w:val="006576AB"/>
    <w:rsid w:val="0069085A"/>
    <w:rsid w:val="006A0510"/>
    <w:rsid w:val="006D77FB"/>
    <w:rsid w:val="006F30A0"/>
    <w:rsid w:val="00700E9C"/>
    <w:rsid w:val="00727646"/>
    <w:rsid w:val="00745ED3"/>
    <w:rsid w:val="00750A84"/>
    <w:rsid w:val="00753230"/>
    <w:rsid w:val="00762726"/>
    <w:rsid w:val="0077390E"/>
    <w:rsid w:val="0077708D"/>
    <w:rsid w:val="00791BA8"/>
    <w:rsid w:val="007E2D7C"/>
    <w:rsid w:val="007F17EF"/>
    <w:rsid w:val="00800520"/>
    <w:rsid w:val="00830D2F"/>
    <w:rsid w:val="0088164E"/>
    <w:rsid w:val="00882623"/>
    <w:rsid w:val="0089685E"/>
    <w:rsid w:val="008A4CE4"/>
    <w:rsid w:val="008B70C1"/>
    <w:rsid w:val="008C121A"/>
    <w:rsid w:val="008F17BE"/>
    <w:rsid w:val="008F5345"/>
    <w:rsid w:val="00900DE5"/>
    <w:rsid w:val="00901B9F"/>
    <w:rsid w:val="0090274E"/>
    <w:rsid w:val="00910DEF"/>
    <w:rsid w:val="009136C8"/>
    <w:rsid w:val="00952ED0"/>
    <w:rsid w:val="00975A56"/>
    <w:rsid w:val="00985EFF"/>
    <w:rsid w:val="009A3385"/>
    <w:rsid w:val="009C58FA"/>
    <w:rsid w:val="009E727B"/>
    <w:rsid w:val="009F26FD"/>
    <w:rsid w:val="009F6A90"/>
    <w:rsid w:val="00A11F82"/>
    <w:rsid w:val="00A2040F"/>
    <w:rsid w:val="00A20F0A"/>
    <w:rsid w:val="00A24EB4"/>
    <w:rsid w:val="00A265AF"/>
    <w:rsid w:val="00A26CE9"/>
    <w:rsid w:val="00A43194"/>
    <w:rsid w:val="00A43B5B"/>
    <w:rsid w:val="00A50D3A"/>
    <w:rsid w:val="00A6464C"/>
    <w:rsid w:val="00A81CBF"/>
    <w:rsid w:val="00AA584B"/>
    <w:rsid w:val="00AC0EA3"/>
    <w:rsid w:val="00AC1F6C"/>
    <w:rsid w:val="00AD66A9"/>
    <w:rsid w:val="00AE1675"/>
    <w:rsid w:val="00AE7A3C"/>
    <w:rsid w:val="00B14F61"/>
    <w:rsid w:val="00B16F1F"/>
    <w:rsid w:val="00B46B72"/>
    <w:rsid w:val="00B66272"/>
    <w:rsid w:val="00B77711"/>
    <w:rsid w:val="00BA1E5D"/>
    <w:rsid w:val="00BB4856"/>
    <w:rsid w:val="00BC0FE0"/>
    <w:rsid w:val="00BF2973"/>
    <w:rsid w:val="00C04C21"/>
    <w:rsid w:val="00C27DB3"/>
    <w:rsid w:val="00C40104"/>
    <w:rsid w:val="00C530A5"/>
    <w:rsid w:val="00C75C7A"/>
    <w:rsid w:val="00C915C1"/>
    <w:rsid w:val="00C92C3D"/>
    <w:rsid w:val="00C930F1"/>
    <w:rsid w:val="00CE3E66"/>
    <w:rsid w:val="00D114AF"/>
    <w:rsid w:val="00D92676"/>
    <w:rsid w:val="00DA6E95"/>
    <w:rsid w:val="00DD4EBC"/>
    <w:rsid w:val="00E07566"/>
    <w:rsid w:val="00E10248"/>
    <w:rsid w:val="00E1451E"/>
    <w:rsid w:val="00E15CDA"/>
    <w:rsid w:val="00E25B12"/>
    <w:rsid w:val="00E44074"/>
    <w:rsid w:val="00E51C3F"/>
    <w:rsid w:val="00E7249F"/>
    <w:rsid w:val="00E810AF"/>
    <w:rsid w:val="00E95EC9"/>
    <w:rsid w:val="00E9757D"/>
    <w:rsid w:val="00EA26DB"/>
    <w:rsid w:val="00EA4979"/>
    <w:rsid w:val="00EA5F43"/>
    <w:rsid w:val="00EA7BCF"/>
    <w:rsid w:val="00EC5D9C"/>
    <w:rsid w:val="00ED03CE"/>
    <w:rsid w:val="00EE1F3A"/>
    <w:rsid w:val="00EF5CFE"/>
    <w:rsid w:val="00EF63AE"/>
    <w:rsid w:val="00F036F9"/>
    <w:rsid w:val="00F05886"/>
    <w:rsid w:val="00F05DD5"/>
    <w:rsid w:val="00F500A0"/>
    <w:rsid w:val="00F745E6"/>
    <w:rsid w:val="00F74785"/>
    <w:rsid w:val="00F9752C"/>
    <w:rsid w:val="00FA00E8"/>
    <w:rsid w:val="00FB3E37"/>
    <w:rsid w:val="00FC3C53"/>
    <w:rsid w:val="00FC7A49"/>
    <w:rsid w:val="00FC7EE3"/>
    <w:rsid w:val="00FD697C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B2B25"/>
    <w:rsid w:val="001527FD"/>
    <w:rsid w:val="00490D89"/>
    <w:rsid w:val="005C2C5F"/>
    <w:rsid w:val="00645426"/>
    <w:rsid w:val="006E60B8"/>
    <w:rsid w:val="00842A3D"/>
    <w:rsid w:val="0084557C"/>
    <w:rsid w:val="008C5FA8"/>
    <w:rsid w:val="009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ADC4EF62-382C-415A-93CB-2D79AA5A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67</TotalTime>
  <Pages>5</Pages>
  <Words>231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Jáchym Hruška</cp:lastModifiedBy>
  <cp:revision>48</cp:revision>
  <cp:lastPrinted>2018-01-30T10:54:00Z</cp:lastPrinted>
  <dcterms:created xsi:type="dcterms:W3CDTF">2018-02-27T06:27:00Z</dcterms:created>
  <dcterms:modified xsi:type="dcterms:W3CDTF">2019-01-02T18:26:00Z</dcterms:modified>
</cp:coreProperties>
</file>